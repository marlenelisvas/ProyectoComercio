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2EF8B005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8DD1A817266E4E38B8BE3FF362ED18F4"/>
            </w:placeholder>
            <w:temporary/>
            <w:showingPlcHdr/>
            <w15:appearance w15:val="hidden"/>
          </w:sdtPr>
          <w:sdtContent>
            <w:tc>
              <w:tcPr>
                <w:tcW w:w="3539" w:type="dxa"/>
                <w:hideMark/>
              </w:tcPr>
              <w:p w14:paraId="4D8A5305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4E9FCAC5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6332CD3E" w14:textId="77777777" w:rsidR="00A340F2" w:rsidRDefault="00A340F2" w:rsidP="002F5404">
            <w:r>
              <w:rPr>
                <w:noProof/>
                <w:lang w:eastAsia="en-US"/>
              </w:rPr>
              <w:drawing>
                <wp:inline distT="0" distB="0" distL="0" distR="0" wp14:anchorId="4BEAB73C" wp14:editId="06844707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02E07918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15858A42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5CFCFE0A8FB64ACEB53A9961135BB88E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3F15C2AB" w14:textId="3256135E" w:rsidR="00A340F2" w:rsidRPr="00064E3E" w:rsidRDefault="00F7489D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@{today}</w:t>
            </w:r>
          </w:p>
        </w:tc>
        <w:tc>
          <w:tcPr>
            <w:tcW w:w="3539" w:type="dxa"/>
            <w:hideMark/>
          </w:tcPr>
          <w:p w14:paraId="40D9F8E8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CB67E0D22B544CFB850655C372FB704C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052EAD82" w14:textId="17BEF69B" w:rsidR="00A340F2" w:rsidRPr="00064E3E" w:rsidRDefault="000F0D5B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@{ideFactura}</w:t>
            </w:r>
          </w:p>
        </w:tc>
        <w:tc>
          <w:tcPr>
            <w:tcW w:w="3539" w:type="dxa"/>
            <w:hideMark/>
          </w:tcPr>
          <w:p w14:paraId="6AC303CE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Enter your company name:"/>
                <w:tag w:val="Enter your company name:"/>
                <w:id w:val="350161346"/>
                <w:placeholder>
                  <w:docPart w:val="A86D7B5036234BAEBD60C2B26F5F19E7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YOUR COMPANY</w:t>
                </w:r>
              </w:sdtContent>
            </w:sdt>
          </w:p>
          <w:p w14:paraId="42BBE69F" w14:textId="623D76B0" w:rsidR="00215A06" w:rsidRDefault="00215A06" w:rsidP="00215A0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@{id_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vendedor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}</w:t>
            </w:r>
          </w:p>
          <w:p w14:paraId="3D8B37C8" w14:textId="5B8F6B4E" w:rsidR="00215A06" w:rsidRDefault="00215A06" w:rsidP="00215A0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@{nombre_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vendedor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}</w:t>
            </w:r>
          </w:p>
          <w:p w14:paraId="20E7BB37" w14:textId="29FD16B2" w:rsidR="00215A06" w:rsidRPr="00064E3E" w:rsidRDefault="00215A06" w:rsidP="00215A0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@{direccion_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vendedor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}</w:t>
            </w:r>
          </w:p>
          <w:p w14:paraId="2924C684" w14:textId="23D8798D" w:rsidR="00A340F2" w:rsidRPr="00EC16CD" w:rsidRDefault="00A340F2" w:rsidP="002F540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340F2" w14:paraId="47EE3E52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7892379A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95C1072E0EF74C06AE08F327F81E50DC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72DDDC85" w14:textId="12624813" w:rsidR="000F0D5B" w:rsidRDefault="000F0D5B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@{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id_cliente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}</w:t>
            </w:r>
          </w:p>
          <w:p w14:paraId="5F73AE62" w14:textId="23D1B923" w:rsidR="000F0D5B" w:rsidRDefault="000F0D5B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@{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nombre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_cliente}</w:t>
            </w:r>
          </w:p>
          <w:p w14:paraId="657ACFCA" w14:textId="0F2E00B5" w:rsidR="00A340F2" w:rsidRPr="00064E3E" w:rsidRDefault="000F0D5B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@{direccion_cliente}</w:t>
            </w:r>
          </w:p>
          <w:p w14:paraId="2B4E12B9" w14:textId="3FB82B89" w:rsidR="00A340F2" w:rsidRDefault="00A340F2" w:rsidP="002F5404">
            <w:pPr>
              <w:rPr>
                <w:sz w:val="24"/>
                <w:szCs w:val="24"/>
              </w:rPr>
            </w:pPr>
          </w:p>
        </w:tc>
        <w:tc>
          <w:tcPr>
            <w:tcW w:w="3539" w:type="dxa"/>
          </w:tcPr>
          <w:p w14:paraId="6D311002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0E3FFD8A" w14:textId="77777777" w:rsidR="00A340F2" w:rsidRDefault="00A340F2" w:rsidP="002F5404">
            <w:pPr>
              <w:jc w:val="center"/>
            </w:pPr>
          </w:p>
        </w:tc>
      </w:tr>
    </w:tbl>
    <w:p w14:paraId="19D9A98E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14:paraId="0877F827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4E4A774A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Salesperson:"/>
                <w:tag w:val="Salesperson:"/>
                <w:id w:val="-720821619"/>
                <w:placeholder>
                  <w:docPart w:val="53F27F2EB9EC46DD8486EBCCD8BD53CE"/>
                </w:placeholder>
                <w:temporary/>
                <w:showingPlcHdr/>
                <w15:appearance w15:val="hidden"/>
              </w:sdtPr>
              <w:sdtContent>
                <w:r w:rsidR="00CF2287">
                  <w:t>SALESPERSON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19CF2F65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9F1BC975E3E94AA8A3EF564AFA8BBE02"/>
                </w:placeholder>
                <w:temporary/>
                <w:showingPlcHdr/>
                <w15:appearance w15:val="hidden"/>
              </w:sdtPr>
              <w:sdtContent>
                <w:r w:rsidR="00CF2287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DAEF038058484C13B965477CC885533A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shd w:val="clear" w:color="auto" w:fill="auto"/>
                <w:hideMark/>
              </w:tcPr>
              <w:p w14:paraId="3C5A038B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6446BAC5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8A838ECBB2134F2EA8BAA71AE5A6445E"/>
                </w:placeholder>
                <w:temporary/>
                <w:showingPlcHdr/>
                <w15:appearance w15:val="hidden"/>
              </w:sdtPr>
              <w:sdtContent>
                <w:r w:rsidR="00CF2287">
                  <w:t>Due date</w:t>
                </w:r>
              </w:sdtContent>
            </w:sdt>
          </w:p>
        </w:tc>
      </w:tr>
      <w:tr w:rsidR="00A340F2" w14:paraId="289BA1A1" w14:textId="77777777" w:rsidTr="00B727BE">
        <w:trPr>
          <w:trHeight w:hRule="exact" w:val="403"/>
        </w:trPr>
        <w:tc>
          <w:tcPr>
            <w:tcW w:w="2092" w:type="dxa"/>
          </w:tcPr>
          <w:p w14:paraId="7D77A8CF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313" w:type="dxa"/>
          </w:tcPr>
          <w:p w14:paraId="729419B0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D917843031364F7D96FEBFBD60868F95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hideMark/>
              </w:tcPr>
              <w:p w14:paraId="36AA64F5" w14:textId="77777777" w:rsidR="00A340F2" w:rsidRPr="00064E3E" w:rsidRDefault="00CF2287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41EFD3C2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</w:tr>
    </w:tbl>
    <w:p w14:paraId="75946365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744698BB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58B60596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2AE97A249457400C97DB7DB26B51FF2F"/>
                </w:placeholder>
                <w:temporary/>
                <w:showingPlcHdr/>
                <w15:appearance w15:val="hidden"/>
              </w:sdtPr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76B12BFEFB6A4017BC539AB7A736A009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  <w:hideMark/>
              </w:tcPr>
              <w:p w14:paraId="5A013AE9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80C7EA00808F49B89B01B68CBB8A7763"/>
            </w:placeholder>
            <w:temporary/>
            <w:showingPlcHdr/>
            <w15:appearance w15:val="hidden"/>
          </w:sdtPr>
          <w:sdtContent>
            <w:tc>
              <w:tcPr>
                <w:tcW w:w="2304" w:type="dxa"/>
                <w:hideMark/>
              </w:tcPr>
              <w:p w14:paraId="7C3DDA4D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A539A1209E674047AF47F47187E36A42"/>
            </w:placeholder>
            <w:temporary/>
            <w:showingPlcHdr/>
            <w15:appearance w15:val="hidden"/>
          </w:sdtPr>
          <w:sdtContent>
            <w:tc>
              <w:tcPr>
                <w:tcW w:w="2195" w:type="dxa"/>
                <w:hideMark/>
              </w:tcPr>
              <w:p w14:paraId="6BECBE1F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535E264F" w14:textId="77777777" w:rsidR="000E7C40" w:rsidRDefault="000E7C40"/>
    <w:p w14:paraId="5DF07F96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61988558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926576106"/>
            <w:placeholder>
              <w:docPart w:val="C3AADE1152E04BE8A9687EF3E9BEC52D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6E5B83FE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71399772"/>
            <w:placeholder>
              <w:docPart w:val="C5FD9E287F0141CEAF6D6E9EA4F56B0E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47E393B2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00A5E737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6E1535E4E9834A5EB1F87A28209BCDB2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290251611"/>
                <w:placeholder>
                  <w:docPart w:val="09B4953F104049DFAAA9B53A918FE415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77A3CA65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AEFC0131253B48E79FA8460FD4EAAB4B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0473321"/>
                <w:placeholder>
                  <w:docPart w:val="C4917E9F466047A39E316F235817B7B9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679520A4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6921254"/>
            <w:placeholder>
              <w:docPart w:val="E58E5869558A44758F86705418249671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334061B4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142264931"/>
            <w:placeholder>
              <w:docPart w:val="9491E2E0F99343579C940D8208C38B2C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47F0FCF9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0325BA59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1646959923"/>
                <w:placeholder>
                  <w:docPart w:val="8D7143282A474912A98A4E90CE34EDE0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585146362"/>
                <w:placeholder>
                  <w:docPart w:val="D5EC28746AFB4E3B9A28E4F3C91B4D6B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596A8C4C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83964745"/>
                <w:placeholder>
                  <w:docPart w:val="C51028AB387741F586D83D6125086B75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752045910"/>
                <w:placeholder>
                  <w:docPart w:val="CBF07494AB7047689E1ADA8D8407CC15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597A55C5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806759184"/>
            <w:placeholder>
              <w:docPart w:val="C4C161E2FCBD49D28730CA539906C068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5F122D09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1688170736"/>
            <w:placeholder>
              <w:docPart w:val="3C29D6D0966C4683BE58E09B763A8E96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57569CF7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30D0A2BF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2142686059"/>
                <w:placeholder>
                  <w:docPart w:val="622D9776DBFF4C548DEDFDB9D4EC5171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5938588"/>
                <w:placeholder>
                  <w:docPart w:val="9B5C225E485E416987356148EEFCF03D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4F004C42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60663672"/>
                <w:placeholder>
                  <w:docPart w:val="66A8D9A3F9284DEEB92865162E993F88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796800901"/>
                <w:placeholder>
                  <w:docPart w:val="D8DB33841D63422298752060B519D572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65127A8B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7991938"/>
            <w:placeholder>
              <w:docPart w:val="804D18EA2D264CBFB12E1E2F373EBB87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45393F95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1425107756"/>
            <w:placeholder>
              <w:docPart w:val="975415FC36C34773B0350DB383F00CFA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404908E0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4CE659BB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075161892"/>
                <w:placeholder>
                  <w:docPart w:val="F70A8DDCD6EE4A938C0EE19CED7CB1C9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374459684"/>
                <w:placeholder>
                  <w:docPart w:val="73CC751C24D240749EA53702FF0CF956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3C0D4B67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3343658"/>
                <w:placeholder>
                  <w:docPart w:val="6228DDD5600545E9AAD67AE454630DA3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836292828"/>
                <w:placeholder>
                  <w:docPart w:val="32821FE8182A4F349BE94704E567E726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54D61FC8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10F41551" w14:textId="77777777" w:rsidR="00A340F2" w:rsidRDefault="00000000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94DBE1440B6A46EBA3EE2C42188267CF"/>
                </w:placeholder>
                <w:temporary/>
                <w:showingPlcHdr/>
                <w15:appearance w15:val="hidden"/>
              </w:sdtPr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7EE290B3" w14:textId="77777777" w:rsidR="00A340F2" w:rsidRDefault="00A340F2" w:rsidP="002F5404">
            <w:pPr>
              <w:jc w:val="right"/>
            </w:pPr>
          </w:p>
        </w:tc>
      </w:tr>
      <w:tr w:rsidR="00A340F2" w14:paraId="6E130450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F5AE411B08DB4BDF9E16382510636B46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358E2621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29599E1A" w14:textId="77777777" w:rsidR="00A340F2" w:rsidRDefault="00A340F2" w:rsidP="002F5404">
            <w:pPr>
              <w:jc w:val="right"/>
            </w:pPr>
          </w:p>
        </w:tc>
      </w:tr>
      <w:tr w:rsidR="00A340F2" w14:paraId="6DB4E48C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27069F5ADF41443599D7BAFF68295FC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6A996C18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1AD4B873" w14:textId="77777777" w:rsidR="00A340F2" w:rsidRDefault="00A340F2" w:rsidP="002F5404">
            <w:pPr>
              <w:jc w:val="right"/>
            </w:pPr>
          </w:p>
        </w:tc>
      </w:tr>
    </w:tbl>
    <w:p w14:paraId="4FB0C7B8" w14:textId="77777777" w:rsidR="007201A7" w:rsidRPr="00A340F2" w:rsidRDefault="007201A7" w:rsidP="00A36725"/>
    <w:sectPr w:rsidR="007201A7" w:rsidRPr="00A340F2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DBA0B" w14:textId="77777777" w:rsidR="00DC5935" w:rsidRDefault="00DC5935">
      <w:pPr>
        <w:spacing w:line="240" w:lineRule="auto"/>
      </w:pPr>
      <w:r>
        <w:separator/>
      </w:r>
    </w:p>
    <w:p w14:paraId="1806D765" w14:textId="77777777" w:rsidR="00DC5935" w:rsidRDefault="00DC5935"/>
  </w:endnote>
  <w:endnote w:type="continuationSeparator" w:id="0">
    <w:p w14:paraId="69AC002E" w14:textId="77777777" w:rsidR="00DC5935" w:rsidRDefault="00DC5935">
      <w:pPr>
        <w:spacing w:line="240" w:lineRule="auto"/>
      </w:pPr>
      <w:r>
        <w:continuationSeparator/>
      </w:r>
    </w:p>
    <w:p w14:paraId="068FDEEC" w14:textId="77777777" w:rsidR="00DC5935" w:rsidRDefault="00DC59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C7F5B" w14:textId="77777777" w:rsidR="007201A7" w:rsidRDefault="007201A7">
    <w:pPr>
      <w:pStyle w:val="Footer"/>
    </w:pPr>
  </w:p>
  <w:p w14:paraId="6AAE9B2D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56339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29DA608" wp14:editId="14F74ACA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D57E23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9DA608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7ED57E23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1DE40" w14:textId="77777777" w:rsidR="00DC5935" w:rsidRDefault="00DC5935">
      <w:pPr>
        <w:spacing w:line="240" w:lineRule="auto"/>
      </w:pPr>
      <w:r>
        <w:separator/>
      </w:r>
    </w:p>
    <w:p w14:paraId="7FD8367B" w14:textId="77777777" w:rsidR="00DC5935" w:rsidRDefault="00DC5935"/>
  </w:footnote>
  <w:footnote w:type="continuationSeparator" w:id="0">
    <w:p w14:paraId="69F8B8EF" w14:textId="77777777" w:rsidR="00DC5935" w:rsidRDefault="00DC5935">
      <w:pPr>
        <w:spacing w:line="240" w:lineRule="auto"/>
      </w:pPr>
      <w:r>
        <w:continuationSeparator/>
      </w:r>
    </w:p>
    <w:p w14:paraId="05DB9FAA" w14:textId="77777777" w:rsidR="00DC5935" w:rsidRDefault="00DC59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1419" w14:textId="77777777" w:rsidR="007201A7" w:rsidRDefault="007201A7"/>
  <w:p w14:paraId="1FAFD6A1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2D759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BFB71E" wp14:editId="4EE0D6C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FCDE9A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BFB71E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DFCDE9A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8284196">
    <w:abstractNumId w:val="9"/>
  </w:num>
  <w:num w:numId="2" w16cid:durableId="1909070745">
    <w:abstractNumId w:val="7"/>
  </w:num>
  <w:num w:numId="3" w16cid:durableId="1333799995">
    <w:abstractNumId w:val="6"/>
  </w:num>
  <w:num w:numId="4" w16cid:durableId="623660008">
    <w:abstractNumId w:val="5"/>
  </w:num>
  <w:num w:numId="5" w16cid:durableId="1821538408">
    <w:abstractNumId w:val="4"/>
  </w:num>
  <w:num w:numId="6" w16cid:durableId="976301394">
    <w:abstractNumId w:val="8"/>
  </w:num>
  <w:num w:numId="7" w16cid:durableId="800002987">
    <w:abstractNumId w:val="3"/>
  </w:num>
  <w:num w:numId="8" w16cid:durableId="118845097">
    <w:abstractNumId w:val="2"/>
  </w:num>
  <w:num w:numId="9" w16cid:durableId="1799184090">
    <w:abstractNumId w:val="1"/>
  </w:num>
  <w:num w:numId="10" w16cid:durableId="125038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5B"/>
    <w:rsid w:val="00064E3E"/>
    <w:rsid w:val="00077551"/>
    <w:rsid w:val="000A6E91"/>
    <w:rsid w:val="000E7C40"/>
    <w:rsid w:val="000F0D5B"/>
    <w:rsid w:val="001817A4"/>
    <w:rsid w:val="001A035C"/>
    <w:rsid w:val="001D1771"/>
    <w:rsid w:val="0020743A"/>
    <w:rsid w:val="00215A06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CE3710"/>
    <w:rsid w:val="00CF2287"/>
    <w:rsid w:val="00D33124"/>
    <w:rsid w:val="00D73210"/>
    <w:rsid w:val="00DC5935"/>
    <w:rsid w:val="00EB63A0"/>
    <w:rsid w:val="00EC16CD"/>
    <w:rsid w:val="00F65B05"/>
    <w:rsid w:val="00F7489D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3D83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10011726\AppData\Local\Microsoft\Office\16.0\DTS\en-US%7b0A327BD1-3C38-4FC9-9319-92FCC671E339%7d\%7bB7F849F7-8CD5-4E47-87CD-33786F300CBE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D1A817266E4E38B8BE3FF362ED1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95456-2EA5-412B-9379-4652EC865A97}"/>
      </w:docPartPr>
      <w:docPartBody>
        <w:p w:rsidR="00000000" w:rsidRDefault="00000000">
          <w:pPr>
            <w:pStyle w:val="8DD1A817266E4E38B8BE3FF362ED18F4"/>
          </w:pPr>
          <w:r w:rsidRPr="00064E3E">
            <w:t>INVOICe</w:t>
          </w:r>
        </w:p>
      </w:docPartBody>
    </w:docPart>
    <w:docPart>
      <w:docPartPr>
        <w:name w:val="5CFCFE0A8FB64ACEB53A9961135BB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793F5-C569-4EA2-90C0-3A0278C6BCDE}"/>
      </w:docPartPr>
      <w:docPartBody>
        <w:p w:rsidR="00000000" w:rsidRDefault="00000000">
          <w:pPr>
            <w:pStyle w:val="5CFCFE0A8FB64ACEB53A9961135BB88E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CB67E0D22B544CFB850655C372FB7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A6071-8F65-4E42-8523-9483EC44E77D}"/>
      </w:docPartPr>
      <w:docPartBody>
        <w:p w:rsidR="00000000" w:rsidRDefault="00000000">
          <w:pPr>
            <w:pStyle w:val="CB67E0D22B544CFB850655C372FB704C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A86D7B5036234BAEBD60C2B26F5F1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7267F-61F1-4E59-81EB-71AE945EC328}"/>
      </w:docPartPr>
      <w:docPartBody>
        <w:p w:rsidR="00000000" w:rsidRDefault="00000000">
          <w:pPr>
            <w:pStyle w:val="A86D7B5036234BAEBD60C2B26F5F19E7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YOUR COMPANY</w:t>
          </w:r>
        </w:p>
      </w:docPartBody>
    </w:docPart>
    <w:docPart>
      <w:docPartPr>
        <w:name w:val="95C1072E0EF74C06AE08F327F81E5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8A489-6A06-4EE3-A0F9-AAA526B66446}"/>
      </w:docPartPr>
      <w:docPartBody>
        <w:p w:rsidR="00000000" w:rsidRDefault="00000000">
          <w:pPr>
            <w:pStyle w:val="95C1072E0EF74C06AE08F327F81E50DC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53F27F2EB9EC46DD8486EBCCD8BD5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B884F-95FB-4A06-808D-99A3D88F67C1}"/>
      </w:docPartPr>
      <w:docPartBody>
        <w:p w:rsidR="00000000" w:rsidRDefault="00000000">
          <w:pPr>
            <w:pStyle w:val="53F27F2EB9EC46DD8486EBCCD8BD53CE"/>
          </w:pPr>
          <w:r>
            <w:t>SALESPERSON</w:t>
          </w:r>
        </w:p>
      </w:docPartBody>
    </w:docPart>
    <w:docPart>
      <w:docPartPr>
        <w:name w:val="9F1BC975E3E94AA8A3EF564AFA8BB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67DDB-0083-4A04-BDE1-B2B84F0ADA68}"/>
      </w:docPartPr>
      <w:docPartBody>
        <w:p w:rsidR="00000000" w:rsidRDefault="00000000">
          <w:pPr>
            <w:pStyle w:val="9F1BC975E3E94AA8A3EF564AFA8BBE02"/>
          </w:pPr>
          <w:r>
            <w:t>Job</w:t>
          </w:r>
        </w:p>
      </w:docPartBody>
    </w:docPart>
    <w:docPart>
      <w:docPartPr>
        <w:name w:val="DAEF038058484C13B965477CC8855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F143-D5EA-4536-A2AC-61F1026090FC}"/>
      </w:docPartPr>
      <w:docPartBody>
        <w:p w:rsidR="00000000" w:rsidRDefault="00000000">
          <w:pPr>
            <w:pStyle w:val="DAEF038058484C13B965477CC885533A"/>
          </w:pPr>
          <w:r>
            <w:t>Payment Terms</w:t>
          </w:r>
        </w:p>
      </w:docPartBody>
    </w:docPart>
    <w:docPart>
      <w:docPartPr>
        <w:name w:val="8A838ECBB2134F2EA8BAA71AE5A6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F9943-0AFB-4274-BE48-AC2677020EDE}"/>
      </w:docPartPr>
      <w:docPartBody>
        <w:p w:rsidR="00000000" w:rsidRDefault="00000000">
          <w:pPr>
            <w:pStyle w:val="8A838ECBB2134F2EA8BAA71AE5A6445E"/>
          </w:pPr>
          <w:r>
            <w:t>Due date</w:t>
          </w:r>
        </w:p>
      </w:docPartBody>
    </w:docPart>
    <w:docPart>
      <w:docPartPr>
        <w:name w:val="D917843031364F7D96FEBFBD60868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8F36C-353F-4CCD-AA52-E9800BF6FCA0}"/>
      </w:docPartPr>
      <w:docPartBody>
        <w:p w:rsidR="00000000" w:rsidRDefault="00000000">
          <w:pPr>
            <w:pStyle w:val="D917843031364F7D96FEBFBD60868F95"/>
          </w:pPr>
          <w:r w:rsidRPr="00064E3E">
            <w:rPr>
              <w:rFonts w:cstheme="minorHAnsi"/>
            </w:rPr>
            <w:t>Due on Receipt</w:t>
          </w:r>
        </w:p>
      </w:docPartBody>
    </w:docPart>
    <w:docPart>
      <w:docPartPr>
        <w:name w:val="2AE97A249457400C97DB7DB26B51F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6A33D-F589-4241-9C1D-C5AA3703B32A}"/>
      </w:docPartPr>
      <w:docPartBody>
        <w:p w:rsidR="00000000" w:rsidRDefault="00000000">
          <w:pPr>
            <w:pStyle w:val="2AE97A249457400C97DB7DB26B51FF2F"/>
          </w:pPr>
          <w:r>
            <w:t>Quantity</w:t>
          </w:r>
        </w:p>
      </w:docPartBody>
    </w:docPart>
    <w:docPart>
      <w:docPartPr>
        <w:name w:val="76B12BFEFB6A4017BC539AB7A736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E5DAC-4421-478A-AFC1-33EF67F6C807}"/>
      </w:docPartPr>
      <w:docPartBody>
        <w:p w:rsidR="00000000" w:rsidRDefault="00000000">
          <w:pPr>
            <w:pStyle w:val="76B12BFEFB6A4017BC539AB7A736A009"/>
          </w:pPr>
          <w:r>
            <w:t>Description</w:t>
          </w:r>
        </w:p>
      </w:docPartBody>
    </w:docPart>
    <w:docPart>
      <w:docPartPr>
        <w:name w:val="80C7EA00808F49B89B01B68CBB8A7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8AB15-72CE-4828-8F1F-6052D439FA31}"/>
      </w:docPartPr>
      <w:docPartBody>
        <w:p w:rsidR="00000000" w:rsidRDefault="00000000">
          <w:pPr>
            <w:pStyle w:val="80C7EA00808F49B89B01B68CBB8A7763"/>
          </w:pPr>
          <w:r>
            <w:t>Unit Price</w:t>
          </w:r>
        </w:p>
      </w:docPartBody>
    </w:docPart>
    <w:docPart>
      <w:docPartPr>
        <w:name w:val="A539A1209E674047AF47F47187E36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1EAA6-F333-4B39-86CD-7FA207772E13}"/>
      </w:docPartPr>
      <w:docPartBody>
        <w:p w:rsidR="00000000" w:rsidRDefault="00000000">
          <w:pPr>
            <w:pStyle w:val="A539A1209E674047AF47F47187E36A42"/>
          </w:pPr>
          <w:r>
            <w:t>Line Total</w:t>
          </w:r>
        </w:p>
      </w:docPartBody>
    </w:docPart>
    <w:docPart>
      <w:docPartPr>
        <w:name w:val="C3AADE1152E04BE8A9687EF3E9BEC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5451B-1173-49DB-B330-CF40C10AA2A6}"/>
      </w:docPartPr>
      <w:docPartBody>
        <w:p w:rsidR="00000000" w:rsidRDefault="00000000">
          <w:pPr>
            <w:pStyle w:val="C3AADE1152E04BE8A9687EF3E9BEC52D"/>
          </w:pPr>
          <w:r>
            <w:t>Product</w:t>
          </w:r>
        </w:p>
      </w:docPartBody>
    </w:docPart>
    <w:docPart>
      <w:docPartPr>
        <w:name w:val="C5FD9E287F0141CEAF6D6E9EA4F56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D7791-F997-4E0A-8562-74998444EEC6}"/>
      </w:docPartPr>
      <w:docPartBody>
        <w:p w:rsidR="00000000" w:rsidRDefault="00000000">
          <w:pPr>
            <w:pStyle w:val="C5FD9E287F0141CEAF6D6E9EA4F56B0E"/>
          </w:pPr>
          <w:r>
            <w:t>Product description</w:t>
          </w:r>
        </w:p>
      </w:docPartBody>
    </w:docPart>
    <w:docPart>
      <w:docPartPr>
        <w:name w:val="6E1535E4E9834A5EB1F87A28209BC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35A78-1B3B-4BF3-8A7F-DEFF4D7E205F}"/>
      </w:docPartPr>
      <w:docPartBody>
        <w:p w:rsidR="00000000" w:rsidRDefault="00000000">
          <w:pPr>
            <w:pStyle w:val="6E1535E4E9834A5EB1F87A28209BCDB2"/>
          </w:pPr>
          <w:r>
            <w:rPr>
              <w:lang w:eastAsia="ja-JP"/>
            </w:rPr>
            <w:t>$</w:t>
          </w:r>
        </w:p>
      </w:docPartBody>
    </w:docPart>
    <w:docPart>
      <w:docPartPr>
        <w:name w:val="09B4953F104049DFAAA9B53A918FE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5BEE1-91ED-4D1A-9AFF-63ED986BF179}"/>
      </w:docPartPr>
      <w:docPartBody>
        <w:p w:rsidR="00000000" w:rsidRDefault="00000000">
          <w:pPr>
            <w:pStyle w:val="09B4953F104049DFAAA9B53A918FE415"/>
          </w:pPr>
          <w:r w:rsidRPr="00CF2287">
            <w:t>A</w:t>
          </w:r>
          <w:r>
            <w:t>mount</w:t>
          </w:r>
        </w:p>
      </w:docPartBody>
    </w:docPart>
    <w:docPart>
      <w:docPartPr>
        <w:name w:val="AEFC0131253B48E79FA8460FD4EAA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0FDC0-481C-4874-9BEC-0F2B7FCDC5AD}"/>
      </w:docPartPr>
      <w:docPartBody>
        <w:p w:rsidR="00000000" w:rsidRDefault="00000000">
          <w:pPr>
            <w:pStyle w:val="AEFC0131253B48E79FA8460FD4EAAB4B"/>
          </w:pPr>
          <w:r>
            <w:rPr>
              <w:lang w:eastAsia="ja-JP"/>
            </w:rPr>
            <w:t>$</w:t>
          </w:r>
        </w:p>
      </w:docPartBody>
    </w:docPart>
    <w:docPart>
      <w:docPartPr>
        <w:name w:val="C4917E9F466047A39E316F235817B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C13A4-D2E7-47B7-8AD0-8832CE685487}"/>
      </w:docPartPr>
      <w:docPartBody>
        <w:p w:rsidR="00000000" w:rsidRDefault="00000000">
          <w:pPr>
            <w:pStyle w:val="C4917E9F466047A39E316F235817B7B9"/>
          </w:pPr>
          <w:r w:rsidRPr="00CF2287">
            <w:t>A</w:t>
          </w:r>
          <w:r>
            <w:t>mount</w:t>
          </w:r>
        </w:p>
      </w:docPartBody>
    </w:docPart>
    <w:docPart>
      <w:docPartPr>
        <w:name w:val="E58E5869558A44758F86705418249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5FD17-E41C-434C-969A-BB9D5485F397}"/>
      </w:docPartPr>
      <w:docPartBody>
        <w:p w:rsidR="00000000" w:rsidRDefault="00000000">
          <w:pPr>
            <w:pStyle w:val="E58E5869558A44758F86705418249671"/>
          </w:pPr>
          <w:r>
            <w:t>Product</w:t>
          </w:r>
        </w:p>
      </w:docPartBody>
    </w:docPart>
    <w:docPart>
      <w:docPartPr>
        <w:name w:val="9491E2E0F99343579C940D8208C38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12532-FB75-4A94-B69D-08B70483FCD6}"/>
      </w:docPartPr>
      <w:docPartBody>
        <w:p w:rsidR="00000000" w:rsidRDefault="00000000">
          <w:pPr>
            <w:pStyle w:val="9491E2E0F99343579C940D8208C38B2C"/>
          </w:pPr>
          <w:r>
            <w:t>Product description</w:t>
          </w:r>
        </w:p>
      </w:docPartBody>
    </w:docPart>
    <w:docPart>
      <w:docPartPr>
        <w:name w:val="8D7143282A474912A98A4E90CE34E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F6CBC-D974-46BA-98DE-7F2F6A405652}"/>
      </w:docPartPr>
      <w:docPartBody>
        <w:p w:rsidR="00000000" w:rsidRDefault="00000000">
          <w:pPr>
            <w:pStyle w:val="8D7143282A474912A98A4E90CE34EDE0"/>
          </w:pPr>
          <w:r>
            <w:rPr>
              <w:lang w:eastAsia="ja-JP"/>
            </w:rPr>
            <w:t>$</w:t>
          </w:r>
        </w:p>
      </w:docPartBody>
    </w:docPart>
    <w:docPart>
      <w:docPartPr>
        <w:name w:val="D5EC28746AFB4E3B9A28E4F3C91B4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06D11-4BEB-4E2E-BE93-B69D36ED07FB}"/>
      </w:docPartPr>
      <w:docPartBody>
        <w:p w:rsidR="00000000" w:rsidRDefault="00000000">
          <w:pPr>
            <w:pStyle w:val="D5EC28746AFB4E3B9A28E4F3C91B4D6B"/>
          </w:pPr>
          <w:r w:rsidRPr="00CF2287">
            <w:t>A</w:t>
          </w:r>
          <w:r>
            <w:t>mount</w:t>
          </w:r>
        </w:p>
      </w:docPartBody>
    </w:docPart>
    <w:docPart>
      <w:docPartPr>
        <w:name w:val="C51028AB387741F586D83D6125086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EBBF3-398E-4465-B0AF-D9A53F7FC2BD}"/>
      </w:docPartPr>
      <w:docPartBody>
        <w:p w:rsidR="00000000" w:rsidRDefault="00000000">
          <w:pPr>
            <w:pStyle w:val="C51028AB387741F586D83D6125086B75"/>
          </w:pPr>
          <w:r>
            <w:rPr>
              <w:lang w:eastAsia="ja-JP"/>
            </w:rPr>
            <w:t>$</w:t>
          </w:r>
        </w:p>
      </w:docPartBody>
    </w:docPart>
    <w:docPart>
      <w:docPartPr>
        <w:name w:val="CBF07494AB7047689E1ADA8D8407C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45ADF-8531-49A7-A902-FA64680A1419}"/>
      </w:docPartPr>
      <w:docPartBody>
        <w:p w:rsidR="00000000" w:rsidRDefault="00000000">
          <w:pPr>
            <w:pStyle w:val="CBF07494AB7047689E1ADA8D8407CC15"/>
          </w:pPr>
          <w:r w:rsidRPr="00CF2287">
            <w:t>A</w:t>
          </w:r>
          <w:r>
            <w:t>mount</w:t>
          </w:r>
        </w:p>
      </w:docPartBody>
    </w:docPart>
    <w:docPart>
      <w:docPartPr>
        <w:name w:val="C4C161E2FCBD49D28730CA539906C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827D5-0F73-4DD1-B363-EE8CAE5A02B4}"/>
      </w:docPartPr>
      <w:docPartBody>
        <w:p w:rsidR="00000000" w:rsidRDefault="00000000">
          <w:pPr>
            <w:pStyle w:val="C4C161E2FCBD49D28730CA539906C068"/>
          </w:pPr>
          <w:r>
            <w:t>Product</w:t>
          </w:r>
        </w:p>
      </w:docPartBody>
    </w:docPart>
    <w:docPart>
      <w:docPartPr>
        <w:name w:val="3C29D6D0966C4683BE58E09B763A8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2546E-414D-4266-9D55-3E3E27F8DFFC}"/>
      </w:docPartPr>
      <w:docPartBody>
        <w:p w:rsidR="00000000" w:rsidRDefault="00000000">
          <w:pPr>
            <w:pStyle w:val="3C29D6D0966C4683BE58E09B763A8E96"/>
          </w:pPr>
          <w:r>
            <w:t>Product description</w:t>
          </w:r>
        </w:p>
      </w:docPartBody>
    </w:docPart>
    <w:docPart>
      <w:docPartPr>
        <w:name w:val="622D9776DBFF4C548DEDFDB9D4EC5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6D08-4844-4B4F-A34E-6837E8DF5D4C}"/>
      </w:docPartPr>
      <w:docPartBody>
        <w:p w:rsidR="00000000" w:rsidRDefault="00000000">
          <w:pPr>
            <w:pStyle w:val="622D9776DBFF4C548DEDFDB9D4EC5171"/>
          </w:pPr>
          <w:r>
            <w:rPr>
              <w:lang w:eastAsia="ja-JP"/>
            </w:rPr>
            <w:t>$</w:t>
          </w:r>
        </w:p>
      </w:docPartBody>
    </w:docPart>
    <w:docPart>
      <w:docPartPr>
        <w:name w:val="9B5C225E485E416987356148EEFCF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B8C78-529C-4502-BD8A-3CD9DAE58B7A}"/>
      </w:docPartPr>
      <w:docPartBody>
        <w:p w:rsidR="00000000" w:rsidRDefault="00000000">
          <w:pPr>
            <w:pStyle w:val="9B5C225E485E416987356148EEFCF03D"/>
          </w:pPr>
          <w:r w:rsidRPr="00CF2287">
            <w:t>A</w:t>
          </w:r>
          <w:r>
            <w:t>mount</w:t>
          </w:r>
        </w:p>
      </w:docPartBody>
    </w:docPart>
    <w:docPart>
      <w:docPartPr>
        <w:name w:val="66A8D9A3F9284DEEB92865162E993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99B6B-0DEA-4AC0-9064-E0BC66372AB6}"/>
      </w:docPartPr>
      <w:docPartBody>
        <w:p w:rsidR="00000000" w:rsidRDefault="00000000">
          <w:pPr>
            <w:pStyle w:val="66A8D9A3F9284DEEB92865162E993F88"/>
          </w:pPr>
          <w:r>
            <w:rPr>
              <w:lang w:eastAsia="ja-JP"/>
            </w:rPr>
            <w:t>$</w:t>
          </w:r>
        </w:p>
      </w:docPartBody>
    </w:docPart>
    <w:docPart>
      <w:docPartPr>
        <w:name w:val="D8DB33841D63422298752060B519D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2C446-537C-4880-A9FB-3B95BD1177BD}"/>
      </w:docPartPr>
      <w:docPartBody>
        <w:p w:rsidR="00000000" w:rsidRDefault="00000000">
          <w:pPr>
            <w:pStyle w:val="D8DB33841D63422298752060B519D572"/>
          </w:pPr>
          <w:r w:rsidRPr="00CF2287">
            <w:t>A</w:t>
          </w:r>
          <w:r>
            <w:t>mount</w:t>
          </w:r>
        </w:p>
      </w:docPartBody>
    </w:docPart>
    <w:docPart>
      <w:docPartPr>
        <w:name w:val="804D18EA2D264CBFB12E1E2F373E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A659F-909F-471F-968E-2CF30644F79A}"/>
      </w:docPartPr>
      <w:docPartBody>
        <w:p w:rsidR="00000000" w:rsidRDefault="00000000">
          <w:pPr>
            <w:pStyle w:val="804D18EA2D264CBFB12E1E2F373EBB87"/>
          </w:pPr>
          <w:r>
            <w:t>Product</w:t>
          </w:r>
        </w:p>
      </w:docPartBody>
    </w:docPart>
    <w:docPart>
      <w:docPartPr>
        <w:name w:val="975415FC36C34773B0350DB383F00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8B915-F215-4CEB-94B9-E1CDEA5547E4}"/>
      </w:docPartPr>
      <w:docPartBody>
        <w:p w:rsidR="00000000" w:rsidRDefault="00000000">
          <w:pPr>
            <w:pStyle w:val="975415FC36C34773B0350DB383F00CFA"/>
          </w:pPr>
          <w:r>
            <w:t>Product description</w:t>
          </w:r>
        </w:p>
      </w:docPartBody>
    </w:docPart>
    <w:docPart>
      <w:docPartPr>
        <w:name w:val="F70A8DDCD6EE4A938C0EE19CED7CB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31F72-9E83-4D7C-82E4-5807081F2020}"/>
      </w:docPartPr>
      <w:docPartBody>
        <w:p w:rsidR="00000000" w:rsidRDefault="00000000">
          <w:pPr>
            <w:pStyle w:val="F70A8DDCD6EE4A938C0EE19CED7CB1C9"/>
          </w:pPr>
          <w:r>
            <w:rPr>
              <w:lang w:eastAsia="ja-JP"/>
            </w:rPr>
            <w:t>$</w:t>
          </w:r>
        </w:p>
      </w:docPartBody>
    </w:docPart>
    <w:docPart>
      <w:docPartPr>
        <w:name w:val="73CC751C24D240749EA53702FF0CF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8EC5A-A7CD-4443-ABBB-ED1150662D94}"/>
      </w:docPartPr>
      <w:docPartBody>
        <w:p w:rsidR="00000000" w:rsidRDefault="00000000">
          <w:pPr>
            <w:pStyle w:val="73CC751C24D240749EA53702FF0CF956"/>
          </w:pPr>
          <w:r w:rsidRPr="00CF2287">
            <w:t>A</w:t>
          </w:r>
          <w:r>
            <w:t>mount</w:t>
          </w:r>
        </w:p>
      </w:docPartBody>
    </w:docPart>
    <w:docPart>
      <w:docPartPr>
        <w:name w:val="6228DDD5600545E9AAD67AE454630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477CB-EB60-4569-9547-5357BDB5217E}"/>
      </w:docPartPr>
      <w:docPartBody>
        <w:p w:rsidR="00000000" w:rsidRDefault="00000000">
          <w:pPr>
            <w:pStyle w:val="6228DDD5600545E9AAD67AE454630DA3"/>
          </w:pPr>
          <w:r>
            <w:rPr>
              <w:lang w:eastAsia="ja-JP"/>
            </w:rPr>
            <w:t>$</w:t>
          </w:r>
        </w:p>
      </w:docPartBody>
    </w:docPart>
    <w:docPart>
      <w:docPartPr>
        <w:name w:val="32821FE8182A4F349BE94704E567E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68A49-267C-41F8-B0D1-2E8492030233}"/>
      </w:docPartPr>
      <w:docPartBody>
        <w:p w:rsidR="00000000" w:rsidRDefault="00000000">
          <w:pPr>
            <w:pStyle w:val="32821FE8182A4F349BE94704E567E726"/>
          </w:pPr>
          <w:r w:rsidRPr="00CF2287">
            <w:t>A</w:t>
          </w:r>
          <w:r>
            <w:t>mount</w:t>
          </w:r>
        </w:p>
      </w:docPartBody>
    </w:docPart>
    <w:docPart>
      <w:docPartPr>
        <w:name w:val="94DBE1440B6A46EBA3EE2C4218826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32779-8C79-4E3A-9C74-96659BAB1BEE}"/>
      </w:docPartPr>
      <w:docPartBody>
        <w:p w:rsidR="00000000" w:rsidRDefault="00000000">
          <w:pPr>
            <w:pStyle w:val="94DBE1440B6A46EBA3EE2C42188267CF"/>
          </w:pPr>
          <w:r>
            <w:rPr>
              <w:sz w:val="24"/>
            </w:rPr>
            <w:t>Subtotal</w:t>
          </w:r>
        </w:p>
      </w:docPartBody>
    </w:docPart>
    <w:docPart>
      <w:docPartPr>
        <w:name w:val="F5AE411B08DB4BDF9E16382510636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FF8F4-4ACA-431C-9FBF-B3F6AA70687E}"/>
      </w:docPartPr>
      <w:docPartBody>
        <w:p w:rsidR="00000000" w:rsidRDefault="00000000">
          <w:pPr>
            <w:pStyle w:val="F5AE411B08DB4BDF9E16382510636B46"/>
          </w:pPr>
          <w:r>
            <w:rPr>
              <w:sz w:val="24"/>
            </w:rPr>
            <w:t>Sales Tax</w:t>
          </w:r>
        </w:p>
      </w:docPartBody>
    </w:docPart>
    <w:docPart>
      <w:docPartPr>
        <w:name w:val="27069F5ADF41443599D7BAFF68295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8960E-3057-4CA0-AD6B-C8545E0248F0}"/>
      </w:docPartPr>
      <w:docPartBody>
        <w:p w:rsidR="00000000" w:rsidRDefault="00000000">
          <w:pPr>
            <w:pStyle w:val="27069F5ADF41443599D7BAFF68295FCB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D7"/>
    <w:rsid w:val="0064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D1A817266E4E38B8BE3FF362ED18F4">
    <w:name w:val="8DD1A817266E4E38B8BE3FF362ED18F4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5CFCFE0A8FB64ACEB53A9961135BB88E">
    <w:name w:val="5CFCFE0A8FB64ACEB53A9961135BB88E"/>
  </w:style>
  <w:style w:type="paragraph" w:customStyle="1" w:styleId="669E3E6BCC85463D91097CA986DB018A">
    <w:name w:val="669E3E6BCC85463D91097CA986DB018A"/>
  </w:style>
  <w:style w:type="paragraph" w:customStyle="1" w:styleId="CB67E0D22B544CFB850655C372FB704C">
    <w:name w:val="CB67E0D22B544CFB850655C372FB704C"/>
  </w:style>
  <w:style w:type="paragraph" w:customStyle="1" w:styleId="E55A75C8DD1E4E058867414C930F4FF2">
    <w:name w:val="E55A75C8DD1E4E058867414C930F4FF2"/>
  </w:style>
  <w:style w:type="paragraph" w:customStyle="1" w:styleId="A86D7B5036234BAEBD60C2B26F5F19E7">
    <w:name w:val="A86D7B5036234BAEBD60C2B26F5F19E7"/>
  </w:style>
  <w:style w:type="paragraph" w:customStyle="1" w:styleId="40C6CA4BE5334371AE34181685506274">
    <w:name w:val="40C6CA4BE5334371AE34181685506274"/>
  </w:style>
  <w:style w:type="paragraph" w:customStyle="1" w:styleId="DC5C96DF98624C3DB2115D02F58BAFF9">
    <w:name w:val="DC5C96DF98624C3DB2115D02F58BAFF9"/>
  </w:style>
  <w:style w:type="paragraph" w:customStyle="1" w:styleId="CE4BF346FE00456D952FBAD189381F9D">
    <w:name w:val="CE4BF346FE00456D952FBAD189381F9D"/>
  </w:style>
  <w:style w:type="paragraph" w:customStyle="1" w:styleId="87E0D849547A4135B1F34BD395DB8A68">
    <w:name w:val="87E0D849547A4135B1F34BD395DB8A68"/>
  </w:style>
  <w:style w:type="paragraph" w:customStyle="1" w:styleId="9A5FB2F5606E4FB6BAE8A8E2349763FC">
    <w:name w:val="9A5FB2F5606E4FB6BAE8A8E2349763FC"/>
  </w:style>
  <w:style w:type="paragraph" w:customStyle="1" w:styleId="95C1072E0EF74C06AE08F327F81E50DC">
    <w:name w:val="95C1072E0EF74C06AE08F327F81E50DC"/>
  </w:style>
  <w:style w:type="paragraph" w:customStyle="1" w:styleId="1E9F86994105405FBDBB6AFD3B461AED">
    <w:name w:val="1E9F86994105405FBDBB6AFD3B461AED"/>
  </w:style>
  <w:style w:type="paragraph" w:customStyle="1" w:styleId="DB0BC2AE0F2142AE95F93915E6DF8E9B">
    <w:name w:val="DB0BC2AE0F2142AE95F93915E6DF8E9B"/>
  </w:style>
  <w:style w:type="paragraph" w:customStyle="1" w:styleId="B98F49EFA187486999AD7E7B02055CF6">
    <w:name w:val="B98F49EFA187486999AD7E7B02055CF6"/>
  </w:style>
  <w:style w:type="paragraph" w:customStyle="1" w:styleId="7A730F40B7C0470792B70F725D1D2EF8">
    <w:name w:val="7A730F40B7C0470792B70F725D1D2EF8"/>
  </w:style>
  <w:style w:type="paragraph" w:customStyle="1" w:styleId="37760AFCA5C44404BD26520AF2800C1D">
    <w:name w:val="37760AFCA5C44404BD26520AF2800C1D"/>
  </w:style>
  <w:style w:type="paragraph" w:customStyle="1" w:styleId="53F27F2EB9EC46DD8486EBCCD8BD53CE">
    <w:name w:val="53F27F2EB9EC46DD8486EBCCD8BD53CE"/>
  </w:style>
  <w:style w:type="paragraph" w:customStyle="1" w:styleId="9F1BC975E3E94AA8A3EF564AFA8BBE02">
    <w:name w:val="9F1BC975E3E94AA8A3EF564AFA8BBE02"/>
  </w:style>
  <w:style w:type="paragraph" w:customStyle="1" w:styleId="DAEF038058484C13B965477CC885533A">
    <w:name w:val="DAEF038058484C13B965477CC885533A"/>
  </w:style>
  <w:style w:type="paragraph" w:customStyle="1" w:styleId="8A838ECBB2134F2EA8BAA71AE5A6445E">
    <w:name w:val="8A838ECBB2134F2EA8BAA71AE5A6445E"/>
  </w:style>
  <w:style w:type="paragraph" w:customStyle="1" w:styleId="D917843031364F7D96FEBFBD60868F95">
    <w:name w:val="D917843031364F7D96FEBFBD60868F95"/>
  </w:style>
  <w:style w:type="paragraph" w:customStyle="1" w:styleId="2AE97A249457400C97DB7DB26B51FF2F">
    <w:name w:val="2AE97A249457400C97DB7DB26B51FF2F"/>
  </w:style>
  <w:style w:type="paragraph" w:customStyle="1" w:styleId="76B12BFEFB6A4017BC539AB7A736A009">
    <w:name w:val="76B12BFEFB6A4017BC539AB7A736A009"/>
  </w:style>
  <w:style w:type="paragraph" w:customStyle="1" w:styleId="80C7EA00808F49B89B01B68CBB8A7763">
    <w:name w:val="80C7EA00808F49B89B01B68CBB8A7763"/>
  </w:style>
  <w:style w:type="paragraph" w:customStyle="1" w:styleId="A539A1209E674047AF47F47187E36A42">
    <w:name w:val="A539A1209E674047AF47F47187E36A42"/>
  </w:style>
  <w:style w:type="paragraph" w:customStyle="1" w:styleId="C3AADE1152E04BE8A9687EF3E9BEC52D">
    <w:name w:val="C3AADE1152E04BE8A9687EF3E9BEC52D"/>
  </w:style>
  <w:style w:type="paragraph" w:customStyle="1" w:styleId="C5FD9E287F0141CEAF6D6E9EA4F56B0E">
    <w:name w:val="C5FD9E287F0141CEAF6D6E9EA4F56B0E"/>
  </w:style>
  <w:style w:type="paragraph" w:customStyle="1" w:styleId="6E1535E4E9834A5EB1F87A28209BCDB2">
    <w:name w:val="6E1535E4E9834A5EB1F87A28209BCDB2"/>
  </w:style>
  <w:style w:type="paragraph" w:customStyle="1" w:styleId="09B4953F104049DFAAA9B53A918FE415">
    <w:name w:val="09B4953F104049DFAAA9B53A918FE415"/>
  </w:style>
  <w:style w:type="paragraph" w:customStyle="1" w:styleId="AEFC0131253B48E79FA8460FD4EAAB4B">
    <w:name w:val="AEFC0131253B48E79FA8460FD4EAAB4B"/>
  </w:style>
  <w:style w:type="paragraph" w:customStyle="1" w:styleId="C4917E9F466047A39E316F235817B7B9">
    <w:name w:val="C4917E9F466047A39E316F235817B7B9"/>
  </w:style>
  <w:style w:type="paragraph" w:customStyle="1" w:styleId="E58E5869558A44758F86705418249671">
    <w:name w:val="E58E5869558A44758F86705418249671"/>
  </w:style>
  <w:style w:type="paragraph" w:customStyle="1" w:styleId="9491E2E0F99343579C940D8208C38B2C">
    <w:name w:val="9491E2E0F99343579C940D8208C38B2C"/>
  </w:style>
  <w:style w:type="paragraph" w:customStyle="1" w:styleId="8D7143282A474912A98A4E90CE34EDE0">
    <w:name w:val="8D7143282A474912A98A4E90CE34EDE0"/>
  </w:style>
  <w:style w:type="paragraph" w:customStyle="1" w:styleId="D5EC28746AFB4E3B9A28E4F3C91B4D6B">
    <w:name w:val="D5EC28746AFB4E3B9A28E4F3C91B4D6B"/>
  </w:style>
  <w:style w:type="paragraph" w:customStyle="1" w:styleId="C51028AB387741F586D83D6125086B75">
    <w:name w:val="C51028AB387741F586D83D6125086B75"/>
  </w:style>
  <w:style w:type="paragraph" w:customStyle="1" w:styleId="CBF07494AB7047689E1ADA8D8407CC15">
    <w:name w:val="CBF07494AB7047689E1ADA8D8407CC15"/>
  </w:style>
  <w:style w:type="paragraph" w:customStyle="1" w:styleId="C4C161E2FCBD49D28730CA539906C068">
    <w:name w:val="C4C161E2FCBD49D28730CA539906C068"/>
  </w:style>
  <w:style w:type="paragraph" w:customStyle="1" w:styleId="3C29D6D0966C4683BE58E09B763A8E96">
    <w:name w:val="3C29D6D0966C4683BE58E09B763A8E96"/>
  </w:style>
  <w:style w:type="paragraph" w:customStyle="1" w:styleId="622D9776DBFF4C548DEDFDB9D4EC5171">
    <w:name w:val="622D9776DBFF4C548DEDFDB9D4EC5171"/>
  </w:style>
  <w:style w:type="paragraph" w:customStyle="1" w:styleId="9B5C225E485E416987356148EEFCF03D">
    <w:name w:val="9B5C225E485E416987356148EEFCF03D"/>
  </w:style>
  <w:style w:type="paragraph" w:customStyle="1" w:styleId="66A8D9A3F9284DEEB92865162E993F88">
    <w:name w:val="66A8D9A3F9284DEEB92865162E993F88"/>
  </w:style>
  <w:style w:type="paragraph" w:customStyle="1" w:styleId="D8DB33841D63422298752060B519D572">
    <w:name w:val="D8DB33841D63422298752060B519D572"/>
  </w:style>
  <w:style w:type="paragraph" w:customStyle="1" w:styleId="804D18EA2D264CBFB12E1E2F373EBB87">
    <w:name w:val="804D18EA2D264CBFB12E1E2F373EBB87"/>
  </w:style>
  <w:style w:type="paragraph" w:customStyle="1" w:styleId="975415FC36C34773B0350DB383F00CFA">
    <w:name w:val="975415FC36C34773B0350DB383F00CFA"/>
  </w:style>
  <w:style w:type="paragraph" w:customStyle="1" w:styleId="F70A8DDCD6EE4A938C0EE19CED7CB1C9">
    <w:name w:val="F70A8DDCD6EE4A938C0EE19CED7CB1C9"/>
  </w:style>
  <w:style w:type="paragraph" w:customStyle="1" w:styleId="73CC751C24D240749EA53702FF0CF956">
    <w:name w:val="73CC751C24D240749EA53702FF0CF956"/>
  </w:style>
  <w:style w:type="paragraph" w:customStyle="1" w:styleId="6228DDD5600545E9AAD67AE454630DA3">
    <w:name w:val="6228DDD5600545E9AAD67AE454630DA3"/>
  </w:style>
  <w:style w:type="paragraph" w:customStyle="1" w:styleId="32821FE8182A4F349BE94704E567E726">
    <w:name w:val="32821FE8182A4F349BE94704E567E726"/>
  </w:style>
  <w:style w:type="paragraph" w:customStyle="1" w:styleId="94DBE1440B6A46EBA3EE2C42188267CF">
    <w:name w:val="94DBE1440B6A46EBA3EE2C42188267CF"/>
  </w:style>
  <w:style w:type="paragraph" w:customStyle="1" w:styleId="F5AE411B08DB4BDF9E16382510636B46">
    <w:name w:val="F5AE411B08DB4BDF9E16382510636B46"/>
  </w:style>
  <w:style w:type="paragraph" w:customStyle="1" w:styleId="27069F5ADF41443599D7BAFF68295FCB">
    <w:name w:val="27069F5ADF41443599D7BAFF68295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{B7F849F7-8CD5-4E47-87CD-33786F300CBE}tf16402400_win32.dotx</Template>
  <TotalTime>0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2023-05-12T09:47:00Z</dcterms:created>
  <dcterms:modified xsi:type="dcterms:W3CDTF">2023-05-12T09:51:00Z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